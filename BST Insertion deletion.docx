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Segoe Script" w:hAnsi="Segoe Script" w:cs="Segoe Script"/>
          <w:lang w:val="en-US"/>
        </w:rPr>
      </w:pPr>
      <w:r>
        <w:rPr>
          <w:rFonts w:hint="default" w:ascii="Segoe Script" w:hAnsi="Segoe Script" w:cs="Segoe Script"/>
          <w:lang w:val="en-US"/>
        </w:rPr>
        <w:t>Data Structures Through C</w:t>
      </w:r>
    </w:p>
    <w:p>
      <w:pPr>
        <w:pStyle w:val="2"/>
        <w:bidi w:val="0"/>
        <w:ind w:left="720" w:leftChars="0" w:firstLine="720" w:firstLineChars="0"/>
        <w:jc w:val="left"/>
        <w:rPr>
          <w:rFonts w:hint="default" w:ascii="Segoe Script" w:hAnsi="Segoe Script" w:cs="Segoe Script"/>
          <w:lang w:val="en-US"/>
        </w:rPr>
      </w:pPr>
      <w:r>
        <w:rPr>
          <w:rFonts w:hint="default" w:ascii="Segoe Script" w:hAnsi="Segoe Script" w:cs="Segoe Script"/>
          <w:lang w:val="en-US"/>
        </w:rPr>
        <w:t>Home Assignment</w:t>
      </w:r>
    </w:p>
    <w:p>
      <w:pPr>
        <w:rPr>
          <w:rFonts w:hint="default" w:ascii="Segoe Script" w:hAnsi="Segoe Script" w:cs="Segoe Script"/>
          <w:lang w:val="en-US"/>
        </w:rPr>
      </w:pPr>
    </w:p>
    <w:p>
      <w:pPr>
        <w:rPr>
          <w:rFonts w:hint="default" w:ascii="Segoe Script" w:hAnsi="Segoe Script" w:cs="Segoe Script"/>
          <w:sz w:val="28"/>
          <w:szCs w:val="28"/>
          <w:lang w:val="en-US"/>
        </w:rPr>
      </w:pPr>
    </w:p>
    <w:p>
      <w:pPr>
        <w:rPr>
          <w:rFonts w:hint="default" w:ascii="Segoe Script" w:hAnsi="Segoe Script" w:cs="Segoe Script"/>
          <w:sz w:val="28"/>
          <w:szCs w:val="28"/>
          <w:lang w:val="en-US"/>
        </w:rPr>
      </w:pPr>
      <w:r>
        <w:rPr>
          <w:rFonts w:hint="default" w:ascii="Segoe Script" w:hAnsi="Segoe Script" w:cs="Segoe Script"/>
          <w:sz w:val="28"/>
          <w:szCs w:val="28"/>
          <w:lang w:val="en-US"/>
        </w:rPr>
        <w:t>Name: Kandikonda S V S K Devi Prakash</w:t>
      </w:r>
    </w:p>
    <w:p>
      <w:pPr>
        <w:rPr>
          <w:rFonts w:hint="default" w:ascii="Segoe Script" w:hAnsi="Segoe Script" w:cs="Segoe Script"/>
          <w:sz w:val="28"/>
          <w:szCs w:val="28"/>
          <w:lang w:val="en-US"/>
        </w:rPr>
      </w:pPr>
      <w:r>
        <w:rPr>
          <w:rFonts w:hint="default" w:ascii="Segoe Script" w:hAnsi="Segoe Script" w:cs="Segoe Script"/>
          <w:sz w:val="28"/>
          <w:szCs w:val="28"/>
          <w:lang w:val="en-US"/>
        </w:rPr>
        <w:t>Roll no: 198W1A0294</w:t>
      </w:r>
    </w:p>
    <w:p>
      <w:pPr>
        <w:rPr>
          <w:rFonts w:hint="default" w:ascii="Segoe Script" w:hAnsi="Segoe Script" w:cs="Segoe Script"/>
          <w:sz w:val="28"/>
          <w:szCs w:val="28"/>
          <w:lang w:val="en-US"/>
        </w:rPr>
      </w:pPr>
      <w:r>
        <w:rPr>
          <w:rFonts w:hint="default" w:ascii="Segoe Script" w:hAnsi="Segoe Script" w:cs="Segoe Script"/>
          <w:sz w:val="28"/>
          <w:szCs w:val="28"/>
          <w:lang w:val="en-US"/>
        </w:rPr>
        <w:t>Sec: EEE-B (3/4B.Tech)</w:t>
      </w:r>
    </w:p>
    <w:p>
      <w:pPr>
        <w:rPr>
          <w:rFonts w:hint="default" w:ascii="Segoe Script" w:hAnsi="Segoe Script" w:cs="Segoe Script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Insertion of Binary Search Tree:</w:t>
      </w:r>
    </w:p>
    <w:p>
      <w:pPr>
        <w:pStyle w:val="4"/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Code: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// C program to demonstrate insert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// operation in binary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// search tree.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#include &lt;stdio.h&gt;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#include &lt;stdlib.h&gt;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struct node {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int key;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struct node *left, *right;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// A utility function to create a new BST node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struct node* newNode(int item)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{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struct node* temp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= (struct node*)malloc(sizeof(struct node));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temp-&gt;key = item;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temp-&gt;left = temp-&gt;right = NULL;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return temp;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// A utility function to do inorder traversal of BST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void inorder(struct node* root)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{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if (root != NULL) {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inorder(root-&gt;left);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printf("%d \n", root-&gt;key);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inorder(root-&gt;right);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/* A utility function to insert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a new node with given key in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* BST */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struct node* insert(struct node* node, int key)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{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/* If the tree is empty, return a new node */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if (node == NULL)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return newNode(key);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/* Otherwise, recur down the tree */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if (key &lt; node-&gt;key)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node-&gt;left = insert(node-&gt;left, key);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else if (key &gt; node-&gt;key)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node-&gt;right = insert(node-&gt;right, key);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/* return the (unchanged) node pointer */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return node;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// Driver Code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int main()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{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/* Let us create following BST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50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/</w:t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 xml:space="preserve"> \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30</w:t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 xml:space="preserve"> 70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/ \ / \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20 40 60 80 */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struct node* root = NULL;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root = insert(root, 50);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insert(root, 30);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insert(root, 20);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insert(root, 40);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insert(root, 70);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insert(root, 60);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insert(root, 80);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// print inoder traversal of the BST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inorder(root);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return 0;</w:t>
      </w:r>
    </w:p>
    <w:p>
      <w:pPr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Output: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</w:rPr>
        <w:drawing>
          <wp:inline distT="0" distB="0" distL="114300" distR="114300">
            <wp:extent cx="5271135" cy="2848610"/>
            <wp:effectExtent l="0" t="0" r="1206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Binary Search Tree deletion: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Code: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// C program to demonstrate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// delete operation in binary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// search tree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#include &lt;stdio.h&gt;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#include &lt;stdlib.h&gt;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struct node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key;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struct node *left, *right;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// A utility function to create a new BST node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struct node* newNode(int item)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struct node* temp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= (struct node*)malloc(sizeof(struct node));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temp-&gt;key = item;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temp-&gt;left = temp-&gt;right = NULL;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return temp;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// A utility function to do inorder traversal of BST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void inorder(struct node* root)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if (root != NULL)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inorder(root-&gt;left);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printf("%d ", root-&gt;key);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inorder(root-&gt;right);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/* A utility function to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insert a new node with given key in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* BST */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struct node* insert(struct node* node, int key)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/* If the tree is empty, return a new node */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if (node == NULL)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return newNode(key);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/* Otherwise, recur down the tree */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if (key &lt; node-&gt;key)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node-&gt;left = insert(node-&gt;left, key);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else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node-&gt;right = insert(node-&gt;right, key);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/* return the (unchanged) node pointer */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return node;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/* Given a non-empty binary search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tree, return the node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with minimum key value found in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that tree. Note that the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entire tree does not need to be searched. */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struct node* minValueNode(struct node* node)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struct node* current = node;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/* loop down to find the leftmost leaf */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while (current &amp;&amp; current-&gt;left != NULL)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current = current-&gt;left;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return current;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/* Given a binary search tree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and a key, this function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deletes the key and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returns the new root */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struct node* deleteNode(struct node* root, int key)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base case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if (root == NULL)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return root;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If the key to be deleted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is smaller than the root's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key, then it lies in left subtree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if (key &lt; root-&gt;key)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root-&gt;left = deleteNode(root-&gt;left, key);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If the key to be deleted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is greater than the root's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key, then it lies in right subtree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else if (key &gt; root-&gt;key)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root-&gt;right = deleteNode(root-&gt;right, key);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if key is same as root's key,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then This is the node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to be deleted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else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// node with only one child or no child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if (root-&gt;left == NULL)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struct node* temp = root-&gt;right;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free(root);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return temp;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else if (root-&gt;right == NULL)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struct node* temp = root-&gt;left;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free(root);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return temp;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// node with two children: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// Get the inorder successor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// (smallest in the right subtree)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struct node* temp = minValueNode(root-&gt;right);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// Copy the inorder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// successor's content to this node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root-&gt;key = temp-&gt;key;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// Delete the inorder successor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root-&gt;right = deleteNode(root-&gt;right, temp-&gt;key);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return root;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// Driver Code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int main()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/* Let us create following BST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  50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/     \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30      70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/  \    /  \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20   40  60   80 */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struct node* root = NULL;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root = insert(root, 50);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root = insert(root, 30);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root = insert(root, 20);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root = insert(root, 40);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root = insert(root, 70);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root = insert(root, 60);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root = insert(root, 80);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printf("Inorder traversal of the given tree \n");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inorder(root);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printf("\nDelete 20\n");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root = deleteNode(root, 20);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printf("Inorder traversal of the modified tree \n");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inorder(root);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printf("\nDelete 30\n");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root = deleteNode(root, 30);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printf("Inorder traversal of the modified tree \n");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inorder(root);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printf("\nDelete 50\n");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root = deleteNode(root, 50);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printf("Inorder traversal of the modified tree \n");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inorder(root);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return 0;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Output: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drawing>
          <wp:inline distT="0" distB="0" distL="114300" distR="114300">
            <wp:extent cx="5269230" cy="435229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Searching: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Code</w:t>
      </w:r>
      <w:r>
        <w:rPr>
          <w:rFonts w:hint="default" w:ascii="Arial Nova" w:hAnsi="Arial Nova" w:cs="Arial Nova"/>
          <w:sz w:val="28"/>
          <w:szCs w:val="28"/>
          <w:lang w:val="en-US"/>
        </w:rPr>
        <w:br w:type="textWrapping"/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#include &lt;stdio.h&gt;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#include &lt;stdlib.h&gt;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// Basic struct of Tree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struct node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{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int val;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struct node *left, *right;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};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// Function to create a new Node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struct node* newNode(int item)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{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struct node* temp =  (struct node *)malloc(sizeof(struct node));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temp-&gt;val = item;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temp-&gt;left = temp-&gt;right = NULL;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return temp;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// A sample C function to check if a given node exists in a binary search tree or not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int search(struct node* root, int value)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{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// while is used to traverse till the end of tree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while (root != NULL){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    // checking condition and passing right subtree &amp; recusing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    if (value &gt; root-&gt;val)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        root = root-&gt;right;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    // checking condition and passing left subtree &amp; recusing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    else if (value &lt; root-&gt;val)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        root = root-&gt;left;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    else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        return 1; // if the value is found return 1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}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return 0;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int main()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{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/*Root is created first*/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struct node* root = newNode(21);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root-&gt;left = newNode(16);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root-&gt;right = newNode(25);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root-&gt;left-&gt;left = newNode(10);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root-&gt;left-&gt;right = newNode(18);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root-&gt;right-&gt;left = newNode(22);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root-&gt;right-&gt;right = newNode(28);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root-&gt;left-&gt;left-&gt;left = newNode(8);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root-&gt;left-&gt;left-&gt;right = newNode(12);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int item = 10;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// Function to find item in the tree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int found = search(root,item);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if(found)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    printf("%d value is found in the tree",item);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else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    printf("%d value not found",item);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 xml:space="preserve">    return 0;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rPr>
          <w:rFonts w:hint="default" w:ascii="Arial Nova" w:hAnsi="Arial Nova"/>
          <w:sz w:val="28"/>
          <w:szCs w:val="28"/>
          <w:lang w:val="en-US"/>
        </w:rPr>
        <w:t>Output:</w:t>
      </w:r>
    </w:p>
    <w:p>
      <w:pPr>
        <w:bidi w:val="0"/>
        <w:rPr>
          <w:rFonts w:hint="default" w:ascii="Arial Nova" w:hAnsi="Arial Nova"/>
          <w:sz w:val="28"/>
          <w:szCs w:val="28"/>
          <w:lang w:val="en-US"/>
        </w:rPr>
      </w:pPr>
      <w:r>
        <w:drawing>
          <wp:inline distT="0" distB="0" distL="114300" distR="114300">
            <wp:extent cx="4505325" cy="1676400"/>
            <wp:effectExtent l="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Arial Nova" w:hAnsi="Arial Nova" w:cs="Arial Nova"/>
          <w:sz w:val="28"/>
          <w:szCs w:val="28"/>
          <w:lang w:val="en-US"/>
        </w:rPr>
        <w:t>Insertion sort: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Code: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>#include&lt;stdio.h&gt;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>void printArray(int* A, int n){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int i;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ab/>
      </w:r>
      <w:r>
        <w:rPr>
          <w:rFonts w:hint="default" w:ascii="Arial Nova" w:hAnsi="Arial Nova" w:cs="Arial Nova"/>
          <w:sz w:val="28"/>
          <w:szCs w:val="28"/>
        </w:rPr>
        <w:t>for ( i = 0; i &lt; n; i++)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{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    printf("%d ", A[i]);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}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printf("\n");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>void insertionSort(int *A, int n){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int key, j,i;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// Loop for passes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for ( i = 1; i &lt;= n-1; i++)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{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    key = A[i];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    j = i-1;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    // Loop for each pass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    while(j&gt;=0 &amp;&amp; A[j] &gt; key){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        A[j+1] = A[j];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        j--;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    }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    A[j+1] = key;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}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>int main(){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-1   0    1   2   3   4   5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12,| 54, 65, 07, 23, 09 --&gt; i=1, key=54, j=0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12,| 54, 65, 07, 23, 09 --&gt; 1st pass done (i=1)!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12, 54,| 65, 07, 23, 09 --&gt; i=2, key=65, j=1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12, 54,| 65, 07, 23, 09 --&gt; 2nd pass done (i=2)!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12, 54, 65,| 07, 23, 09 --&gt; i=3, key=7, j=2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12, 54, 65,| 65, 23, 09 --&gt; i=3, key=7, j=1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12, 54, 54,| 65, 23, 09 --&gt; i=3, key=7, j=0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12, 12, 54,| 65, 23, 09 --&gt; i=3, key=7, j=-1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07, 12, 54,| 65, 23, 09 --&gt; i=3, key=7, j=-1--&gt; 3rd pass done (i=3)!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Fast forwarding and 4th and 5th pass will give: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07, 12, 54, 65,| 23, 09 --&gt; i=4, key=23, j=3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07, 12, 23, 54,| 65, 09 --&gt; After the 4th pass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07, 12, 23, 54, 65,| 09 --&gt; i=5, key=09, j=4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//      07, 09, 12, 23, 54, 65| --&gt; After the 5th pass 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int A[] = {12, 54, 65, 7, 23, 9};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int n = 6;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printArray(A, n);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insertionSort(A, n);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printArray(A, n);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 xml:space="preserve">    return 0;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Output: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drawing>
          <wp:inline distT="0" distB="0" distL="114300" distR="114300">
            <wp:extent cx="5267960" cy="2710815"/>
            <wp:effectExtent l="0" t="0" r="2540" b="698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Bubble sort: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Code: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#include&lt;stdio.h&gt;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void printArray(int* A, int n){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i;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for (i = 0; i &lt; n; i++)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printf("%d ", A[i]);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printf("\n");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void bubbleSort(int *A, int n){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int j;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temp;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isSorted = 0;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i;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for ( i = 0; i &lt; n-1; i++) // For number of pass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printf("Working on pass number %d\n", i+1); 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for (j = 0; j &lt;n-1-i ; j++) // For comparison in each pass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if(A[j]&gt;A[j+1]){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    temp = A[j];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    A[j] = A[j+1];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    A[j+1] = temp; 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}  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} 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void bubbleSortAdaptive(int *A, int n){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temp,i,j;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isSorted = 0;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for ( i = 0; i &lt; n-1; i++) // For number of pass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printf("Working on pass number %d\n", i+1);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isSorted = 1;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for (j = 0; j &lt;n-1-i ; j++) // For comparison in each pass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if(A[j]&gt;A[j+1]){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    temp = A[j];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    A[j] = A[j+1];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    A[j+1] = temp;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    isSorted = 0;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} 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if(isSorted){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return;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} 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int main(){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int A[] = {12, 54, 65, 7, 23, 9};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A[] = {1, 2, 5, 6, 12, 54, 625, 7, 23, 9, 987};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int A[] = {1, 2, 3, 4, 5, 6};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n = 11;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printArray(A, n); // Printing the array before sorting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bubbleSort(A, n); // Function to sort the array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printArray(A, n); // Printing the array before sorting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return 0;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Output:</w:t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  <w:r>
        <w:rPr>
          <w:rFonts w:hint="default" w:ascii="Arial Nova" w:hAnsi="Arial Nova" w:cs="Arial Nova"/>
          <w:sz w:val="28"/>
          <w:szCs w:val="28"/>
        </w:rPr>
        <w:drawing>
          <wp:inline distT="0" distB="0" distL="114300" distR="114300">
            <wp:extent cx="5269865" cy="3841750"/>
            <wp:effectExtent l="0" t="0" r="635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Selection Sort: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Code: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#include&lt;stdio.h&gt;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void printArray(int* A, int n){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i;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ab/>
      </w:r>
      <w:r>
        <w:rPr>
          <w:rFonts w:hint="default" w:ascii="Arial Nova" w:hAnsi="Arial Nova" w:cs="Arial Nova"/>
          <w:sz w:val="28"/>
          <w:szCs w:val="28"/>
          <w:lang w:val="en-US"/>
        </w:rPr>
        <w:t>for ( i = 0; i &lt; n; i++)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printf("%d ", A[i]);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printf("\n");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void selectionSort(int *A, int n){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indexOfMin, temp,i,j;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printf("Running Selection sort...\n");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for (i = 0; i &lt; n-1; i++)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indexOfMin = i;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for ( j = i+1; j &lt; n; j++)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if(A[j] &lt; A[indexOfMin]){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    indexOfMin = j;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    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// Swap A[i] and A[indexOfMin]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temp = A[i];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A[i] = A[indexOfMin];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    A[indexOfMin] = temp;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int main(){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Input Array (There will be total n-1 passes. 5-1 = 4 in this case!)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 00  01  02  03  04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|03, 05, 02, 13, 12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After first pass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 00  01  02  03  04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 02,|05, 03, 13, 12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After second pass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00  01  02  03  04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02, 03,|05, 13, 12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After third pass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00  01  02  03  04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02, 03, 05,|13, 12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After fourth pass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00  01  02  03  04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// 02, 03, 05, 12,|13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A[] = {3, 5, 2, 13, 12};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int n = 5;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printArray(A, n);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selectionSort(A, n);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printArray(A, n);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 xml:space="preserve">    return 0;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}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  <w:lang w:val="en-US"/>
        </w:rPr>
        <w:t>Output:</w:t>
      </w: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</w:p>
    <w:p>
      <w:pPr>
        <w:bidi w:val="0"/>
        <w:rPr>
          <w:rFonts w:hint="default" w:ascii="Arial Nova" w:hAnsi="Arial Nova" w:cs="Arial Nova"/>
          <w:sz w:val="28"/>
          <w:szCs w:val="28"/>
          <w:lang w:val="en-US"/>
        </w:rPr>
      </w:pPr>
      <w:r>
        <w:rPr>
          <w:rFonts w:hint="default" w:ascii="Arial Nova" w:hAnsi="Arial Nova" w:cs="Arial Nova"/>
          <w:sz w:val="28"/>
          <w:szCs w:val="28"/>
        </w:rPr>
        <w:drawing>
          <wp:inline distT="0" distB="0" distL="114300" distR="114300">
            <wp:extent cx="5273675" cy="2482850"/>
            <wp:effectExtent l="0" t="0" r="9525" b="635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Arial Nova">
    <w:panose1 w:val="020B0504020202020204"/>
    <w:charset w:val="00"/>
    <w:family w:val="auto"/>
    <w:pitch w:val="default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577393"/>
    <w:rsid w:val="47E64415"/>
    <w:rsid w:val="59C6540C"/>
    <w:rsid w:val="5E401362"/>
    <w:rsid w:val="63E93350"/>
    <w:rsid w:val="6A10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2022-01-02T09:16:00Z</dcterms:created>
  <dc:creator>Personal</dc:creator>
  <cp:lastModifiedBy>Personal</cp:lastModifiedBy>
  <dcterms:modified xsi:type="dcterms:W3CDTF">2022-01-03T03:19:25Z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AC6FC3E55A9F48CE8D308FDEB35E7573</vt:lpwstr>
  </property>
</Properties>
</file>